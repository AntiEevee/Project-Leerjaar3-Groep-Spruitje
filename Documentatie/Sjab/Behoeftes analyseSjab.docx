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bookmarkStart w:id="0" w:name="_GoBack"/>
      <w:bookmarkEnd w:id="0"/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77777777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lastRenderedPageBreak/>
        <w:t>slot</w:t>
      </w: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F12D" w14:textId="77777777" w:rsidR="00A24674" w:rsidRDefault="00A24674">
      <w:pPr>
        <w:spacing w:line="240" w:lineRule="auto"/>
      </w:pPr>
      <w:r>
        <w:separator/>
      </w:r>
    </w:p>
  </w:endnote>
  <w:endnote w:type="continuationSeparator" w:id="0">
    <w:p w14:paraId="74274DE7" w14:textId="77777777" w:rsidR="00A24674" w:rsidRDefault="00A24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77777777" w:rsidR="00B32D44" w:rsidRPr="00B32D44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 xml:space="preserve">Eefje Karremans, Alex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IE"/>
                                  </w:rPr>
                                  <w:t>bor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lang w:val="en-I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Sybe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Plattje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, Mart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vd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77777777" w:rsidR="00B32D44" w:rsidRPr="00B32D44" w:rsidRDefault="00B32D44" w:rsidP="00B32D44">
                          <w:pPr>
                            <w:pStyle w:val="Footer"/>
                            <w:jc w:val="righ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 xml:space="preserve">Eefje Karremans, Alex </w:t>
                          </w:r>
                          <w:proofErr w:type="spellStart"/>
                          <w:proofErr w:type="gramStart"/>
                          <w:r>
                            <w:rPr>
                              <w:lang w:val="en-IE"/>
                            </w:rPr>
                            <w:t>bor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lang w:val="en-I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Sybe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Plattje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, Mart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vd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Berg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CF79" w14:textId="77777777" w:rsidR="00A24674" w:rsidRDefault="00A24674">
      <w:pPr>
        <w:spacing w:line="240" w:lineRule="auto"/>
      </w:pPr>
      <w:r>
        <w:separator/>
      </w:r>
    </w:p>
  </w:footnote>
  <w:footnote w:type="continuationSeparator" w:id="0">
    <w:p w14:paraId="462B0E3B" w14:textId="77777777" w:rsidR="00A24674" w:rsidRDefault="00A24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1B891BE" w:rsidR="00430D21" w:rsidRDefault="001564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6E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5EA7-7A0E-4DCA-A34C-568A6C7D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6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4</cp:revision>
  <dcterms:created xsi:type="dcterms:W3CDTF">2019-08-29T11:00:00Z</dcterms:created>
  <dcterms:modified xsi:type="dcterms:W3CDTF">2019-08-29T11:07:00Z</dcterms:modified>
  <cp:contentStatus/>
</cp:coreProperties>
</file>